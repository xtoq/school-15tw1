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A0" w:rsidRDefault="00AE09AE">
      <w:pPr>
        <w:pStyle w:val="Title"/>
      </w:pPr>
      <w:sdt>
        <w:sdtPr>
          <w:alias w:val="Title"/>
          <w:tag w:val=""/>
          <w:id w:val="726351117"/>
          <w:placeholder>
            <w:docPart w:val="8AADC8A1183041A4B9E5702E7CAC0706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328F3">
            <w:t>[Title Here, up to 12 Words, on One to Two Lines]</w:t>
          </w:r>
        </w:sdtContent>
      </w:sdt>
    </w:p>
    <w:sdt>
      <w:sdtPr>
        <w:id w:val="-1736158886"/>
        <w:placeholder>
          <w:docPart w:val="58D05EFB9D674FF88919DA337E103E3A"/>
        </w:placeholder>
        <w:temporary/>
        <w:showingPlcHdr/>
        <w15:appearance w15:val="hidden"/>
        <w:text/>
      </w:sdtPr>
      <w:sdtEndPr/>
      <w:sdtContent>
        <w:p w:rsidR="00E376A0" w:rsidRDefault="007328F3">
          <w:pPr>
            <w:pStyle w:val="Title2"/>
          </w:pPr>
          <w:r>
            <w:t>[Author Name(s), First M. Last, Omit Titles and Degrees]</w:t>
          </w:r>
        </w:p>
      </w:sdtContent>
    </w:sdt>
    <w:sdt>
      <w:sdtPr>
        <w:id w:val="-1771543088"/>
        <w:placeholder>
          <w:docPart w:val="DC4F72327131410DB918FF65A0779A47"/>
        </w:placeholder>
        <w:temporary/>
        <w:showingPlcHdr/>
        <w15:appearance w15:val="hidden"/>
        <w:text/>
      </w:sdtPr>
      <w:sdtEndPr/>
      <w:sdtContent>
        <w:p w:rsidR="00E376A0" w:rsidRDefault="007328F3">
          <w:pPr>
            <w:pStyle w:val="Title2"/>
          </w:pPr>
          <w:r>
            <w:t>[Institutional Affiliation(s)]</w:t>
          </w:r>
        </w:p>
      </w:sdtContent>
    </w:sdt>
    <w:p w:rsidR="00E376A0" w:rsidRDefault="007328F3">
      <w:pPr>
        <w:pStyle w:val="Title"/>
      </w:pPr>
      <w:r>
        <w:t>Author Note</w:t>
      </w:r>
    </w:p>
    <w:sdt>
      <w:sdtPr>
        <w:id w:val="716785028"/>
        <w:placeholder>
          <w:docPart w:val="284A3FCB2CF24DB5B5C4287411E2EDA3"/>
        </w:placeholder>
        <w:temporary/>
        <w:showingPlcHdr/>
        <w15:appearance w15:val="hidden"/>
        <w:text/>
      </w:sdtPr>
      <w:sdtEndPr/>
      <w:sdtContent>
        <w:p w:rsidR="00E376A0" w:rsidRDefault="007328F3">
          <w:r>
            <w:t>[Include any grant/funding information and a complete correspondence address.]</w:t>
          </w:r>
        </w:p>
      </w:sdtContent>
    </w:sdt>
    <w:bookmarkStart w:id="0" w:name="_GoBack"/>
    <w:bookmarkEnd w:id="0"/>
    <w:p w:rsidR="00E376A0" w:rsidRDefault="00AE09AE">
      <w:pPr>
        <w:pStyle w:val="SectionTitle"/>
      </w:pPr>
      <w:sdt>
        <w:sdtPr>
          <w:alias w:val="Title"/>
          <w:tag w:val=""/>
          <w:id w:val="984196707"/>
          <w:placeholder>
            <w:docPart w:val="8AADC8A1183041A4B9E5702E7CAC0706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328F3">
            <w:t>[Title Here, up to 12 Words, on One to Two Lines]</w:t>
          </w:r>
        </w:sdtContent>
      </w:sdt>
    </w:p>
    <w:sectPr w:rsidR="00E376A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AE" w:rsidRDefault="00AE09AE">
      <w:pPr>
        <w:spacing w:line="240" w:lineRule="auto"/>
      </w:pPr>
      <w:r>
        <w:separator/>
      </w:r>
    </w:p>
  </w:endnote>
  <w:endnote w:type="continuationSeparator" w:id="0">
    <w:p w:rsidR="00AE09AE" w:rsidRDefault="00AE0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AE" w:rsidRDefault="00AE09AE">
      <w:pPr>
        <w:spacing w:line="240" w:lineRule="auto"/>
      </w:pPr>
      <w:r>
        <w:separator/>
      </w:r>
    </w:p>
  </w:footnote>
  <w:footnote w:type="continuationSeparator" w:id="0">
    <w:p w:rsidR="00AE09AE" w:rsidRDefault="00AE09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A0" w:rsidRDefault="00AE09AE">
    <w:pPr>
      <w:pStyle w:val="Header"/>
    </w:pPr>
    <w:sdt>
      <w:sdtPr>
        <w:rPr>
          <w:rStyle w:val="Strong"/>
        </w:rPr>
        <w:alias w:val="Running head"/>
        <w:tag w:val=""/>
        <w:id w:val="12739865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328F3">
          <w:rPr>
            <w:rStyle w:val="Strong"/>
          </w:rPr>
          <w:t>[Shortened Title up to 50 Characters]</w:t>
        </w:r>
      </w:sdtContent>
    </w:sdt>
    <w:r w:rsidR="007328F3">
      <w:rPr>
        <w:rStyle w:val="Strong"/>
      </w:rPr>
      <w:ptab w:relativeTo="margin" w:alignment="right" w:leader="none"/>
    </w:r>
    <w:r w:rsidR="007328F3">
      <w:rPr>
        <w:rStyle w:val="Strong"/>
      </w:rPr>
      <w:fldChar w:fldCharType="begin"/>
    </w:r>
    <w:r w:rsidR="007328F3">
      <w:rPr>
        <w:rStyle w:val="Strong"/>
      </w:rPr>
      <w:instrText xml:space="preserve"> PAGE   \* MERGEFORMAT </w:instrText>
    </w:r>
    <w:r w:rsidR="007328F3">
      <w:rPr>
        <w:rStyle w:val="Strong"/>
      </w:rPr>
      <w:fldChar w:fldCharType="separate"/>
    </w:r>
    <w:r w:rsidR="00726BDF">
      <w:rPr>
        <w:rStyle w:val="Strong"/>
        <w:noProof/>
      </w:rPr>
      <w:t>2</w:t>
    </w:r>
    <w:r w:rsidR="007328F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A0" w:rsidRDefault="007328F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AE09A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98"/>
    <w:rsid w:val="00726BDF"/>
    <w:rsid w:val="007328F3"/>
    <w:rsid w:val="008D4C81"/>
    <w:rsid w:val="00954598"/>
    <w:rsid w:val="00AE09AE"/>
    <w:rsid w:val="00E3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91EB0-5A21-41D5-8A89-8644BC9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kie%20Le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ADC8A1183041A4B9E5702E7CAC0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3633A-C17B-49DE-BC2A-D2D83429D838}"/>
      </w:docPartPr>
      <w:docPartBody>
        <w:p w:rsidR="00FB27D5" w:rsidRDefault="00EB0812">
          <w:pPr>
            <w:pStyle w:val="8AADC8A1183041A4B9E5702E7CAC0706"/>
          </w:pPr>
          <w:r>
            <w:t>[Title Here, up to 12 Words, on One to Two Lines]</w:t>
          </w:r>
        </w:p>
      </w:docPartBody>
    </w:docPart>
    <w:docPart>
      <w:docPartPr>
        <w:name w:val="58D05EFB9D674FF88919DA337E103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989E4-3E4B-4660-BB72-F4529A0395F5}"/>
      </w:docPartPr>
      <w:docPartBody>
        <w:p w:rsidR="00FB27D5" w:rsidRDefault="00EB0812">
          <w:pPr>
            <w:pStyle w:val="58D05EFB9D674FF88919DA337E103E3A"/>
          </w:pPr>
          <w:r>
            <w:t>[Author Name(s), First M. Last, Omit Titles and Degrees]</w:t>
          </w:r>
        </w:p>
      </w:docPartBody>
    </w:docPart>
    <w:docPart>
      <w:docPartPr>
        <w:name w:val="DC4F72327131410DB918FF65A077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4CD7-1969-442F-9A5A-A981F03C3646}"/>
      </w:docPartPr>
      <w:docPartBody>
        <w:p w:rsidR="00FB27D5" w:rsidRDefault="00EB0812">
          <w:pPr>
            <w:pStyle w:val="DC4F72327131410DB918FF65A0779A47"/>
          </w:pPr>
          <w:r>
            <w:t>[Institutional Affiliation(s)]</w:t>
          </w:r>
        </w:p>
      </w:docPartBody>
    </w:docPart>
    <w:docPart>
      <w:docPartPr>
        <w:name w:val="284A3FCB2CF24DB5B5C4287411E2E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96B03-738D-49EC-BCE8-75D6B4212783}"/>
      </w:docPartPr>
      <w:docPartBody>
        <w:p w:rsidR="00FB27D5" w:rsidRDefault="00EB0812">
          <w:pPr>
            <w:pStyle w:val="284A3FCB2CF24DB5B5C4287411E2EDA3"/>
          </w:pPr>
          <w:r>
            <w:t>[Include any grant/funding information and a complete correspondence address.]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12"/>
    <w:rsid w:val="005B5B5C"/>
    <w:rsid w:val="00EB0812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DC8A1183041A4B9E5702E7CAC0706">
    <w:name w:val="8AADC8A1183041A4B9E5702E7CAC0706"/>
  </w:style>
  <w:style w:type="paragraph" w:customStyle="1" w:styleId="58D05EFB9D674FF88919DA337E103E3A">
    <w:name w:val="58D05EFB9D674FF88919DA337E103E3A"/>
  </w:style>
  <w:style w:type="paragraph" w:customStyle="1" w:styleId="DC4F72327131410DB918FF65A0779A47">
    <w:name w:val="DC4F72327131410DB918FF65A0779A47"/>
  </w:style>
  <w:style w:type="paragraph" w:customStyle="1" w:styleId="284A3FCB2CF24DB5B5C4287411E2EDA3">
    <w:name w:val="284A3FCB2CF24DB5B5C4287411E2EDA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B1F254F870E44A2197AE0D265565ADC5">
    <w:name w:val="B1F254F870E44A2197AE0D265565ADC5"/>
  </w:style>
  <w:style w:type="paragraph" w:customStyle="1" w:styleId="4B9DDE5DAC034F749D99AC5D63C5A0A3">
    <w:name w:val="4B9DDE5DAC034F749D99AC5D63C5A0A3"/>
  </w:style>
  <w:style w:type="paragraph" w:customStyle="1" w:styleId="9110F80D841A415CB621F5CB0DD5B0BF">
    <w:name w:val="9110F80D841A415CB621F5CB0DD5B0BF"/>
  </w:style>
  <w:style w:type="paragraph" w:customStyle="1" w:styleId="06D4F4FB31CE4A89A1E2999027BBE6EA">
    <w:name w:val="06D4F4FB31CE4A89A1E2999027BBE6EA"/>
  </w:style>
  <w:style w:type="paragraph" w:customStyle="1" w:styleId="1C7E8BC59B9E48C89E2E20D646867D71">
    <w:name w:val="1C7E8BC59B9E48C89E2E20D646867D71"/>
  </w:style>
  <w:style w:type="paragraph" w:customStyle="1" w:styleId="35DD33B505FC494F90BC46BBD7A91BD2">
    <w:name w:val="35DD33B505FC494F90BC46BBD7A91BD2"/>
  </w:style>
  <w:style w:type="paragraph" w:customStyle="1" w:styleId="2FE690DFC8F048978C79E36368A3C324">
    <w:name w:val="2FE690DFC8F048978C79E36368A3C324"/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customStyle="1" w:styleId="9059FEA4B50645A5839079CAA7BB62DC">
    <w:name w:val="9059FEA4B50645A5839079CAA7BB62DC"/>
  </w:style>
  <w:style w:type="paragraph" w:customStyle="1" w:styleId="6B392CED1A3147239A29A997C6AC407D">
    <w:name w:val="6B392CED1A3147239A29A997C6AC407D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customStyle="1" w:styleId="C71089E2B3FF47DDBD28FA8B11095561">
    <w:name w:val="C71089E2B3FF47DDBD28FA8B11095561"/>
  </w:style>
  <w:style w:type="paragraph" w:customStyle="1" w:styleId="86E44D348FE3486287F16C9FB64A573D">
    <w:name w:val="86E44D348FE3486287F16C9FB64A573D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paragraph" w:customStyle="1" w:styleId="D8328B5433C54AC0A1FE47059DAF945D">
    <w:name w:val="D8328B5433C54AC0A1FE47059DAF945D"/>
  </w:style>
  <w:style w:type="paragraph" w:customStyle="1" w:styleId="2A2BC06623CA41859F0A796BC23B460D">
    <w:name w:val="2A2BC06623CA41859F0A796BC23B460D"/>
  </w:style>
  <w:style w:type="paragraph" w:customStyle="1" w:styleId="2543FE252FB9483CB0C4D3970E5A5D64">
    <w:name w:val="2543FE252FB9483CB0C4D3970E5A5D64"/>
  </w:style>
  <w:style w:type="paragraph" w:customStyle="1" w:styleId="27022F67B2784B31BF1A00AEA1C3C300">
    <w:name w:val="27022F67B2784B31BF1A00AEA1C3C300"/>
  </w:style>
  <w:style w:type="paragraph" w:customStyle="1" w:styleId="C5B6FCCEE68E48659EED6B13536F26A8">
    <w:name w:val="C5B6FCCEE68E48659EED6B13536F26A8"/>
  </w:style>
  <w:style w:type="paragraph" w:customStyle="1" w:styleId="E5BD934AA9A145AFA1CE255824A0D215">
    <w:name w:val="E5BD934AA9A145AFA1CE255824A0D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7CAFA4-FD9F-4E97-BBD7-0F43F31E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Abstract</vt:lpstr>
      <vt:lpstr>&lt;[Title Here, up to 12 Words, on One to Two Lines]&gt;</vt:lpstr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Smokie Lee</dc:creator>
  <cp:keywords/>
  <dc:description/>
  <cp:lastModifiedBy>Smokie Lee</cp:lastModifiedBy>
  <cp:revision>3</cp:revision>
  <dcterms:created xsi:type="dcterms:W3CDTF">2015-11-09T18:11:00Z</dcterms:created>
  <dcterms:modified xsi:type="dcterms:W3CDTF">2015-11-22T18:36:00Z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</Properties>
</file>